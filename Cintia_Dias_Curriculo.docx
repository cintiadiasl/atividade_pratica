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0C8BE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elacomGrelha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527"/>
        <w:gridCol w:w="24"/>
        <w:gridCol w:w="142"/>
        <w:gridCol w:w="992"/>
        <w:gridCol w:w="284"/>
        <w:gridCol w:w="816"/>
        <w:gridCol w:w="142"/>
        <w:gridCol w:w="2869"/>
      </w:tblGrid>
      <w:tr w:rsidR="00AD0DDD" w14:paraId="6AC22FD0" w14:textId="77777777" w:rsidTr="000B5C79">
        <w:trPr>
          <w:trHeight w:val="1810"/>
        </w:trPr>
        <w:tc>
          <w:tcPr>
            <w:tcW w:w="11057" w:type="dxa"/>
            <w:gridSpan w:val="15"/>
            <w:tcBorders>
              <w:bottom w:val="single" w:sz="24" w:space="0" w:color="2C3B57" w:themeColor="text2"/>
            </w:tcBorders>
          </w:tcPr>
          <w:p w14:paraId="2401DDCB" w14:textId="500A8CD6" w:rsidR="00AD0DDD" w:rsidRDefault="00B03896" w:rsidP="00DF1CB4">
            <w:pPr>
              <w:pStyle w:val="Ttulo1"/>
            </w:pPr>
            <w:r>
              <w:t>Cíntia Dias</w:t>
            </w:r>
          </w:p>
          <w:p w14:paraId="76A67422" w14:textId="2EE00AD8" w:rsidR="00AD0DDD" w:rsidRPr="00AD0DDD" w:rsidRDefault="00B03896" w:rsidP="00DF1CB4">
            <w:pPr>
              <w:pStyle w:val="Ttulo2"/>
            </w:pPr>
            <w:r>
              <w:t>Programadora de Informática</w:t>
            </w:r>
          </w:p>
        </w:tc>
      </w:tr>
      <w:tr w:rsidR="00AD0DDD" w14:paraId="483D7CD3" w14:textId="77777777" w:rsidTr="000B5C79">
        <w:trPr>
          <w:trHeight w:val="149"/>
        </w:trPr>
        <w:tc>
          <w:tcPr>
            <w:tcW w:w="11057" w:type="dxa"/>
            <w:gridSpan w:val="15"/>
            <w:tcBorders>
              <w:top w:val="single" w:sz="24" w:space="0" w:color="2C3B57" w:themeColor="text2"/>
            </w:tcBorders>
            <w:vAlign w:val="center"/>
          </w:tcPr>
          <w:p w14:paraId="36B13B52" w14:textId="77777777" w:rsidR="00AD0DDD" w:rsidRDefault="00AD0DDD" w:rsidP="00DF1CB4"/>
        </w:tc>
      </w:tr>
      <w:tr w:rsidR="000B5C79" w14:paraId="020F25FA" w14:textId="77777777" w:rsidTr="000B5C79">
        <w:trPr>
          <w:gridAfter w:val="1"/>
          <w:wAfter w:w="2869" w:type="dxa"/>
          <w:trHeight w:val="314"/>
        </w:trPr>
        <w:tc>
          <w:tcPr>
            <w:tcW w:w="142" w:type="dxa"/>
            <w:vAlign w:val="center"/>
          </w:tcPr>
          <w:p w14:paraId="79EA81CA" w14:textId="77777777" w:rsidR="000B5C79" w:rsidRPr="00D06709" w:rsidRDefault="000B5C79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4822C1A" w14:textId="77777777" w:rsidR="000B5C79" w:rsidRPr="00DF1CB4" w:rsidRDefault="000B5C79" w:rsidP="00DF1CB4">
            <w:pPr>
              <w:jc w:val="center"/>
              <w:rPr>
                <w:rStyle w:val="nfase"/>
              </w:rPr>
            </w:pPr>
            <w:r w:rsidRPr="00DF1CB4">
              <w:rPr>
                <w:rStyle w:val="nfase"/>
                <w:lang w:bidi="pt-PT"/>
              </w:rPr>
              <w:t>T</w:t>
            </w:r>
          </w:p>
        </w:tc>
        <w:tc>
          <w:tcPr>
            <w:tcW w:w="141" w:type="dxa"/>
            <w:vAlign w:val="center"/>
          </w:tcPr>
          <w:p w14:paraId="00E2B5E5" w14:textId="77777777" w:rsidR="000B5C79" w:rsidRPr="00D06709" w:rsidRDefault="000B5C79" w:rsidP="00DF1CB4"/>
        </w:tc>
        <w:tc>
          <w:tcPr>
            <w:tcW w:w="2130" w:type="dxa"/>
            <w:vAlign w:val="center"/>
          </w:tcPr>
          <w:p w14:paraId="1468BA81" w14:textId="006FD7B0" w:rsidR="000B5C79" w:rsidRPr="00FA4DB0" w:rsidRDefault="008C4597" w:rsidP="00DF1CB4">
            <w:r>
              <w:t>+55 11 94727-1847</w:t>
            </w:r>
          </w:p>
        </w:tc>
        <w:tc>
          <w:tcPr>
            <w:tcW w:w="138" w:type="dxa"/>
            <w:vAlign w:val="center"/>
          </w:tcPr>
          <w:p w14:paraId="10C7B611" w14:textId="77777777" w:rsidR="000B5C79" w:rsidRDefault="000B5C79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8A068ED" w14:textId="77777777" w:rsidR="000B5C79" w:rsidRPr="00DF1CB4" w:rsidRDefault="000B5C79" w:rsidP="00DF1CB4">
            <w:pPr>
              <w:jc w:val="center"/>
              <w:rPr>
                <w:rStyle w:val="nfase"/>
              </w:rPr>
            </w:pPr>
            <w:r w:rsidRPr="00DF1CB4">
              <w:rPr>
                <w:rStyle w:val="nfase"/>
                <w:lang w:bidi="pt-PT"/>
              </w:rPr>
              <w:t>E</w:t>
            </w:r>
          </w:p>
        </w:tc>
        <w:tc>
          <w:tcPr>
            <w:tcW w:w="142" w:type="dxa"/>
            <w:vAlign w:val="center"/>
          </w:tcPr>
          <w:p w14:paraId="1CE63DE1" w14:textId="77777777" w:rsidR="000B5C79" w:rsidRPr="004F211E" w:rsidRDefault="000B5C79" w:rsidP="00DF1CB4">
            <w:pPr>
              <w:rPr>
                <w:sz w:val="19"/>
                <w:szCs w:val="19"/>
              </w:rPr>
            </w:pPr>
          </w:p>
        </w:tc>
        <w:tc>
          <w:tcPr>
            <w:tcW w:w="2527" w:type="dxa"/>
            <w:vAlign w:val="center"/>
          </w:tcPr>
          <w:p w14:paraId="47E0A094" w14:textId="6E14D88D" w:rsidR="000B5C79" w:rsidRPr="004F211E" w:rsidRDefault="004F211E" w:rsidP="00DF1CB4">
            <w:pPr>
              <w:rPr>
                <w:sz w:val="19"/>
                <w:szCs w:val="19"/>
              </w:rPr>
            </w:pPr>
            <w:r w:rsidRPr="004F211E">
              <w:rPr>
                <w:sz w:val="19"/>
                <w:szCs w:val="19"/>
              </w:rPr>
              <w:t>diaslindolfocintia@gmail.com</w:t>
            </w:r>
            <w:r w:rsidR="000B5C79" w:rsidRPr="004F211E">
              <w:rPr>
                <w:sz w:val="19"/>
                <w:szCs w:val="19"/>
              </w:rPr>
              <w:t xml:space="preserve">                                                              </w:t>
            </w:r>
          </w:p>
        </w:tc>
        <w:tc>
          <w:tcPr>
            <w:tcW w:w="24" w:type="dxa"/>
            <w:vAlign w:val="center"/>
          </w:tcPr>
          <w:p w14:paraId="0F7D1E51" w14:textId="6497BE87" w:rsidR="000B5C79" w:rsidRDefault="000B5C79" w:rsidP="00DF1CB4">
            <w:r>
              <w:t xml:space="preserve">     </w:t>
            </w:r>
          </w:p>
        </w:tc>
        <w:tc>
          <w:tcPr>
            <w:tcW w:w="142" w:type="dxa"/>
            <w:vAlign w:val="center"/>
          </w:tcPr>
          <w:p w14:paraId="0EDFCA22" w14:textId="7C85F86C" w:rsidR="000B5C79" w:rsidRDefault="000B5C79" w:rsidP="00DF1CB4"/>
        </w:tc>
        <w:tc>
          <w:tcPr>
            <w:tcW w:w="2092" w:type="dxa"/>
            <w:gridSpan w:val="3"/>
            <w:vAlign w:val="center"/>
          </w:tcPr>
          <w:p w14:paraId="3A5A407C" w14:textId="2C2D8505" w:rsidR="000B5C79" w:rsidRPr="00FA4DB0" w:rsidRDefault="000B5C79" w:rsidP="00DF1CB4"/>
        </w:tc>
        <w:tc>
          <w:tcPr>
            <w:tcW w:w="142" w:type="dxa"/>
            <w:vAlign w:val="center"/>
          </w:tcPr>
          <w:p w14:paraId="3368AF7D" w14:textId="77777777" w:rsidR="000B5C79" w:rsidRDefault="000B5C79" w:rsidP="00DF1CB4"/>
        </w:tc>
      </w:tr>
      <w:tr w:rsidR="000B5C79" w14:paraId="57B98DA7" w14:textId="77777777" w:rsidTr="004F211E">
        <w:trPr>
          <w:trHeight w:val="327"/>
        </w:trPr>
        <w:tc>
          <w:tcPr>
            <w:tcW w:w="11057" w:type="dxa"/>
            <w:gridSpan w:val="15"/>
            <w:tcBorders>
              <w:bottom w:val="single" w:sz="24" w:space="0" w:color="CADEE5" w:themeColor="background2"/>
            </w:tcBorders>
            <w:vAlign w:val="center"/>
          </w:tcPr>
          <w:p w14:paraId="1A30A869" w14:textId="77777777" w:rsidR="000B5C79" w:rsidRDefault="000B5C79" w:rsidP="00DF1CB4"/>
        </w:tc>
      </w:tr>
      <w:tr w:rsidR="000B5C79" w14:paraId="1A7B753E" w14:textId="77777777" w:rsidTr="000B5C79">
        <w:trPr>
          <w:trHeight w:val="30"/>
        </w:trPr>
        <w:tc>
          <w:tcPr>
            <w:tcW w:w="6946" w:type="dxa"/>
            <w:gridSpan w:val="11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44907A6" w14:textId="77777777" w:rsidR="00FA08D6" w:rsidRDefault="00FA08D6" w:rsidP="008C4597">
            <w:pPr>
              <w:pStyle w:val="Ttulo3"/>
              <w:ind w:left="0"/>
            </w:pPr>
          </w:p>
          <w:p w14:paraId="047C116B" w14:textId="334A4BC1" w:rsidR="000B5C79" w:rsidRPr="005F5561" w:rsidRDefault="000B5C79" w:rsidP="006E6AC3">
            <w:pPr>
              <w:pStyle w:val="Ttulo3"/>
              <w:ind w:left="0"/>
            </w:pPr>
            <w:r>
              <w:t>Perfil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6B4EFDE" w14:textId="77777777" w:rsidR="000B5C79" w:rsidRDefault="000B5C79" w:rsidP="00DF1CB4"/>
        </w:tc>
        <w:tc>
          <w:tcPr>
            <w:tcW w:w="3827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0662E1C2" w14:textId="77777777" w:rsidR="000B5C79" w:rsidRDefault="000B5C79" w:rsidP="00DF1CB4"/>
        </w:tc>
      </w:tr>
      <w:tr w:rsidR="000B5C79" w14:paraId="6C606F73" w14:textId="77777777" w:rsidTr="008C4597">
        <w:trPr>
          <w:trHeight w:val="811"/>
        </w:trPr>
        <w:tc>
          <w:tcPr>
            <w:tcW w:w="6946" w:type="dxa"/>
            <w:gridSpan w:val="11"/>
            <w:vMerge/>
            <w:tcBorders>
              <w:bottom w:val="single" w:sz="8" w:space="0" w:color="2C3B57" w:themeColor="text2"/>
            </w:tcBorders>
            <w:vAlign w:val="bottom"/>
          </w:tcPr>
          <w:p w14:paraId="0D4D93FC" w14:textId="77777777" w:rsidR="000B5C79" w:rsidRPr="005F5561" w:rsidRDefault="000B5C79" w:rsidP="00DF1CB4">
            <w:pPr>
              <w:pStyle w:val="Ttulo3"/>
            </w:pPr>
          </w:p>
        </w:tc>
        <w:tc>
          <w:tcPr>
            <w:tcW w:w="284" w:type="dxa"/>
            <w:vMerge/>
            <w:vAlign w:val="bottom"/>
          </w:tcPr>
          <w:p w14:paraId="7432D075" w14:textId="77777777" w:rsidR="000B5C79" w:rsidRDefault="000B5C79" w:rsidP="00DF1CB4"/>
        </w:tc>
        <w:tc>
          <w:tcPr>
            <w:tcW w:w="3827" w:type="dxa"/>
            <w:gridSpan w:val="3"/>
            <w:shd w:val="clear" w:color="auto" w:fill="CADEE5" w:themeFill="background2"/>
            <w:vAlign w:val="bottom"/>
          </w:tcPr>
          <w:p w14:paraId="5C741542" w14:textId="68CAAE6E" w:rsidR="000B5C79" w:rsidRDefault="000B5C79" w:rsidP="00DF1CB4">
            <w:pPr>
              <w:pStyle w:val="Ttulo3"/>
            </w:pPr>
            <w:r>
              <w:t>Experiência Profissional</w:t>
            </w:r>
            <w:r>
              <w:br/>
            </w:r>
          </w:p>
        </w:tc>
      </w:tr>
      <w:tr w:rsidR="000B5C79" w14:paraId="7209500C" w14:textId="77777777" w:rsidTr="008C4597">
        <w:trPr>
          <w:trHeight w:val="5010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14:paraId="34DD3650" w14:textId="7416171D" w:rsidR="008C4597" w:rsidRPr="008C4597" w:rsidRDefault="008C4597" w:rsidP="008C4597">
            <w:pPr>
              <w:pStyle w:val="selectable-text"/>
              <w:rPr>
                <w:sz w:val="22"/>
                <w:szCs w:val="22"/>
              </w:rPr>
            </w:pPr>
            <w:r>
              <w:rPr>
                <w:rStyle w:val="selectable-text1"/>
              </w:rPr>
              <w:br/>
            </w:r>
            <w:r w:rsidRPr="008C4597">
              <w:rPr>
                <w:sz w:val="22"/>
                <w:szCs w:val="22"/>
              </w:rPr>
              <w:t>Me chamo Cíntia, tenho 37 anos, fiz licenciatura em Educação artística com Habilitação em Música pela Faculdade Santa Marcelina e trabalhava cantando em corais, orquestras, tocava em casamentos e dava aulas para crianças, jovens e adultos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br/>
              <w:t xml:space="preserve">Na </w:t>
            </w:r>
            <w:r w:rsidRPr="008C4597">
              <w:rPr>
                <w:sz w:val="22"/>
                <w:szCs w:val="22"/>
              </w:rPr>
              <w:t xml:space="preserve">área da tecnologia </w:t>
            </w:r>
            <w:r>
              <w:rPr>
                <w:sz w:val="22"/>
                <w:szCs w:val="22"/>
              </w:rPr>
              <w:t xml:space="preserve">podemos </w:t>
            </w:r>
            <w:r w:rsidRPr="008C4597">
              <w:rPr>
                <w:sz w:val="22"/>
                <w:szCs w:val="22"/>
              </w:rPr>
              <w:t xml:space="preserve">contar com uma comunidade de pessoas que se ajudam e cada dia de estudo era e ainda é uma nova descoberta somada ao sentimento de realização por ter aprendido algo novo. </w:t>
            </w:r>
            <w:r>
              <w:rPr>
                <w:sz w:val="22"/>
                <w:szCs w:val="22"/>
              </w:rPr>
              <w:br/>
            </w:r>
            <w:r w:rsidRPr="008C4597">
              <w:rPr>
                <w:sz w:val="22"/>
                <w:szCs w:val="22"/>
              </w:rPr>
              <w:t xml:space="preserve">Faço Análise e Desenvolvimento de Sistemas na UNINTER onde tenho aprendido HTML5, CSS3, banco de dados </w:t>
            </w:r>
            <w:proofErr w:type="spellStart"/>
            <w:r w:rsidRPr="008C4597">
              <w:rPr>
                <w:sz w:val="22"/>
                <w:szCs w:val="22"/>
              </w:rPr>
              <w:t>MySQL</w:t>
            </w:r>
            <w:proofErr w:type="spellEnd"/>
            <w:r w:rsidRPr="008C4597">
              <w:rPr>
                <w:sz w:val="22"/>
                <w:szCs w:val="22"/>
              </w:rPr>
              <w:t>, Engenharia de Software,</w:t>
            </w:r>
            <w:r>
              <w:rPr>
                <w:sz w:val="22"/>
                <w:szCs w:val="22"/>
              </w:rPr>
              <w:t xml:space="preserve"> </w:t>
            </w:r>
            <w:r w:rsidRPr="008C4597">
              <w:rPr>
                <w:sz w:val="22"/>
                <w:szCs w:val="22"/>
              </w:rPr>
              <w:t>Raciocínio Lógico e muitas outras cadeiras que têm ampliado o meu conhecimento na área da T</w:t>
            </w:r>
            <w:r>
              <w:rPr>
                <w:sz w:val="22"/>
                <w:szCs w:val="22"/>
              </w:rPr>
              <w:t>e</w:t>
            </w:r>
            <w:r w:rsidRPr="008C4597">
              <w:rPr>
                <w:sz w:val="22"/>
                <w:szCs w:val="22"/>
              </w:rPr>
              <w:t>cnologia.</w:t>
            </w:r>
            <w:r>
              <w:rPr>
                <w:sz w:val="22"/>
                <w:szCs w:val="22"/>
              </w:rPr>
              <w:br/>
            </w:r>
            <w:r w:rsidRPr="008C4597">
              <w:rPr>
                <w:sz w:val="22"/>
                <w:szCs w:val="22"/>
              </w:rPr>
              <w:t>Sinto-me muito entusiasmada pois estou me desenvolvendo nos estudos e isso é tudo o que eu quero, aprender, mergulhar na área da tecnologia que é tão vasta e apaixonante. Tenho me dedicado no aprendizado e também tenho absorvido os conteúdos compartilhados pelos professores</w:t>
            </w:r>
            <w:r>
              <w:rPr>
                <w:sz w:val="22"/>
                <w:szCs w:val="22"/>
              </w:rPr>
              <w:t>.</w:t>
            </w:r>
            <w:r w:rsidRPr="008C4597">
              <w:rPr>
                <w:sz w:val="22"/>
                <w:szCs w:val="22"/>
              </w:rPr>
              <w:t xml:space="preserve">                  </w:t>
            </w:r>
            <w:r>
              <w:rPr>
                <w:sz w:val="22"/>
                <w:szCs w:val="22"/>
              </w:rPr>
              <w:br/>
            </w:r>
            <w:r w:rsidRPr="008C4597">
              <w:rPr>
                <w:sz w:val="22"/>
                <w:szCs w:val="22"/>
              </w:rPr>
              <w:t>Gosto de programar, passear com o meu cachorrinho, reservar um tempo para uma boa leitura, fazer música e viajar.</w:t>
            </w:r>
          </w:p>
          <w:p w14:paraId="4AA06CE3" w14:textId="26B86BDF" w:rsidR="008C4597" w:rsidRPr="00FA08D6" w:rsidRDefault="008C4597" w:rsidP="008C4597">
            <w:pPr>
              <w:pStyle w:val="selec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077E1FB4" w14:textId="77777777" w:rsidR="000B5C79" w:rsidRDefault="000B5C79" w:rsidP="00DF1CB4"/>
        </w:tc>
        <w:tc>
          <w:tcPr>
            <w:tcW w:w="3827" w:type="dxa"/>
            <w:gridSpan w:val="3"/>
            <w:vMerge w:val="restart"/>
            <w:shd w:val="clear" w:color="auto" w:fill="CADEE5" w:themeFill="background2"/>
          </w:tcPr>
          <w:p w14:paraId="0C92EAB3" w14:textId="17E4662F" w:rsidR="000B5C79" w:rsidRPr="004F211E" w:rsidRDefault="000B5C79" w:rsidP="00DF1CB4">
            <w:pPr>
              <w:pStyle w:val="Texto"/>
              <w:rPr>
                <w:b/>
                <w:bCs/>
                <w:color w:val="auto"/>
              </w:rPr>
            </w:pPr>
            <w:r w:rsidRPr="004F211E">
              <w:rPr>
                <w:b/>
                <w:bCs/>
                <w:color w:val="auto"/>
              </w:rPr>
              <w:t>2013 – 20</w:t>
            </w:r>
            <w:r w:rsidR="004F211E">
              <w:rPr>
                <w:b/>
                <w:bCs/>
                <w:color w:val="auto"/>
              </w:rPr>
              <w:t>22</w:t>
            </w:r>
          </w:p>
          <w:p w14:paraId="694154E4" w14:textId="4BFE1517" w:rsidR="000B5C79" w:rsidRPr="004F211E" w:rsidRDefault="000B5C79" w:rsidP="00DF1CB4">
            <w:pPr>
              <w:pStyle w:val="Texto"/>
              <w:rPr>
                <w:color w:val="auto"/>
              </w:rPr>
            </w:pPr>
            <w:r w:rsidRPr="004F211E">
              <w:rPr>
                <w:color w:val="auto"/>
              </w:rPr>
              <w:t>Educação Musical para crianças, adolescentes e adultos</w:t>
            </w:r>
          </w:p>
          <w:p w14:paraId="455033F5" w14:textId="01DA4204" w:rsidR="000B5C79" w:rsidRPr="004F211E" w:rsidRDefault="000B5C79" w:rsidP="00DF1CB4">
            <w:pPr>
              <w:pStyle w:val="Texto"/>
              <w:rPr>
                <w:color w:val="auto"/>
              </w:rPr>
            </w:pPr>
            <w:r w:rsidRPr="004F211E">
              <w:rPr>
                <w:color w:val="auto"/>
              </w:rPr>
              <w:t>Regência – aulas de Canto/Coral</w:t>
            </w:r>
          </w:p>
          <w:p w14:paraId="3E5C1F03" w14:textId="31941047" w:rsidR="000B5C79" w:rsidRPr="004F211E" w:rsidRDefault="000B5C79" w:rsidP="00DF1CB4">
            <w:pPr>
              <w:pStyle w:val="Texto"/>
              <w:rPr>
                <w:color w:val="auto"/>
              </w:rPr>
            </w:pPr>
            <w:r w:rsidRPr="004F211E">
              <w:rPr>
                <w:color w:val="auto"/>
              </w:rPr>
              <w:t>Atividades em grupo;</w:t>
            </w:r>
          </w:p>
          <w:p w14:paraId="188EDC97" w14:textId="47684519" w:rsidR="000B5C79" w:rsidRPr="004F211E" w:rsidRDefault="000B5C79" w:rsidP="00DF1CB4">
            <w:pPr>
              <w:pStyle w:val="Texto"/>
              <w:rPr>
                <w:color w:val="auto"/>
              </w:rPr>
            </w:pPr>
            <w:r w:rsidRPr="004F211E">
              <w:rPr>
                <w:color w:val="auto"/>
              </w:rPr>
              <w:t>Prática musical;</w:t>
            </w:r>
          </w:p>
          <w:p w14:paraId="6B2F7014" w14:textId="6941D38B" w:rsidR="000B5C79" w:rsidRPr="004F211E" w:rsidRDefault="000B5C79" w:rsidP="00DF1CB4">
            <w:pPr>
              <w:pStyle w:val="Texto"/>
              <w:rPr>
                <w:color w:val="auto"/>
              </w:rPr>
            </w:pPr>
            <w:r w:rsidRPr="004F211E">
              <w:rPr>
                <w:color w:val="auto"/>
              </w:rPr>
              <w:t>Construção do conhecimento;</w:t>
            </w:r>
          </w:p>
          <w:p w14:paraId="23E9D006" w14:textId="7D56D027" w:rsidR="000B5C79" w:rsidRPr="004F211E" w:rsidRDefault="000B5C79" w:rsidP="00DF1CB4">
            <w:pPr>
              <w:pStyle w:val="Texto"/>
              <w:rPr>
                <w:color w:val="auto"/>
              </w:rPr>
            </w:pPr>
            <w:r w:rsidRPr="004F211E">
              <w:rPr>
                <w:color w:val="auto"/>
              </w:rPr>
              <w:t>Apresentações;</w:t>
            </w:r>
          </w:p>
          <w:p w14:paraId="7BCCA0CA" w14:textId="77777777" w:rsidR="000B5C79" w:rsidRDefault="000B5C79" w:rsidP="00B03896">
            <w:pPr>
              <w:pStyle w:val="Texto"/>
              <w:ind w:left="0"/>
            </w:pPr>
          </w:p>
          <w:p w14:paraId="744168E1" w14:textId="644087B5" w:rsidR="000B5C79" w:rsidRDefault="000B5C79" w:rsidP="00DF1CB4">
            <w:pPr>
              <w:pStyle w:val="Ttulo3"/>
            </w:pPr>
            <w:r w:rsidRPr="006E6AC3">
              <w:rPr>
                <w:noProof/>
                <w:lang w:eastAsia="en-AU"/>
              </w:rPr>
              <w:t>Formação complementar</w:t>
            </w:r>
          </w:p>
          <w:p w14:paraId="21F5D067" w14:textId="56080718" w:rsidR="000B5C79" w:rsidRDefault="000B5C79" w:rsidP="00B03896">
            <w:pPr>
              <w:ind w:left="527" w:hanging="357"/>
            </w:pPr>
          </w:p>
          <w:p w14:paraId="458A4E1E" w14:textId="69CEC126" w:rsidR="000B5C79" w:rsidRPr="004F211E" w:rsidRDefault="000B5C79" w:rsidP="00B03896">
            <w:pPr>
              <w:ind w:left="527" w:hanging="357"/>
              <w:rPr>
                <w:b/>
                <w:bCs/>
              </w:rPr>
            </w:pPr>
            <w:r w:rsidRPr="004F211E">
              <w:rPr>
                <w:b/>
                <w:bCs/>
              </w:rPr>
              <w:t>202</w:t>
            </w:r>
            <w:r w:rsidR="008C4597">
              <w:rPr>
                <w:b/>
                <w:bCs/>
              </w:rPr>
              <w:t>2</w:t>
            </w:r>
            <w:r w:rsidRPr="004F211E">
              <w:rPr>
                <w:b/>
                <w:bCs/>
              </w:rPr>
              <w:t xml:space="preserve"> – 202</w:t>
            </w:r>
            <w:r w:rsidR="008C4597">
              <w:rPr>
                <w:b/>
                <w:bCs/>
              </w:rPr>
              <w:t>5</w:t>
            </w:r>
            <w:r w:rsidRPr="004F211E">
              <w:rPr>
                <w:b/>
                <w:bCs/>
              </w:rPr>
              <w:t xml:space="preserve"> </w:t>
            </w:r>
          </w:p>
          <w:p w14:paraId="27A149D8" w14:textId="5D22A4B0" w:rsidR="000B5C79" w:rsidRDefault="008C4597" w:rsidP="00B03896">
            <w:pPr>
              <w:ind w:left="527" w:hanging="357"/>
            </w:pPr>
            <w:r>
              <w:t>UNINTER</w:t>
            </w:r>
          </w:p>
          <w:p w14:paraId="5C54C3E0" w14:textId="2E478C2C" w:rsidR="008C4597" w:rsidRPr="004F211E" w:rsidRDefault="008C4597" w:rsidP="00B03896">
            <w:pPr>
              <w:ind w:left="527" w:hanging="357"/>
            </w:pPr>
            <w:r>
              <w:t>Análise e Desenvolvimento de Sistemas</w:t>
            </w:r>
          </w:p>
          <w:p w14:paraId="056E1EF6" w14:textId="77777777" w:rsidR="000B5C79" w:rsidRPr="004F211E" w:rsidRDefault="000B5C79" w:rsidP="00B03896">
            <w:pPr>
              <w:ind w:left="527" w:hanging="357"/>
            </w:pPr>
          </w:p>
          <w:p w14:paraId="4971EAE8" w14:textId="66D773D6" w:rsidR="000B5C79" w:rsidRPr="004F211E" w:rsidRDefault="000B5C79" w:rsidP="00B03896">
            <w:pPr>
              <w:ind w:left="527" w:hanging="357"/>
              <w:rPr>
                <w:b/>
                <w:bCs/>
              </w:rPr>
            </w:pPr>
            <w:r w:rsidRPr="004F211E">
              <w:rPr>
                <w:b/>
                <w:bCs/>
              </w:rPr>
              <w:t>2018</w:t>
            </w:r>
          </w:p>
          <w:p w14:paraId="4332BB1C" w14:textId="1EB20BD6" w:rsidR="000B5C79" w:rsidRPr="004F211E" w:rsidRDefault="000B5C79" w:rsidP="00B03896">
            <w:pPr>
              <w:ind w:left="527" w:hanging="357"/>
            </w:pPr>
            <w:r w:rsidRPr="004F211E">
              <w:t>OXFORD HOUSE COLLEGE</w:t>
            </w:r>
          </w:p>
          <w:p w14:paraId="61D39AC1" w14:textId="4F4B9F83" w:rsidR="000B5C79" w:rsidRPr="004F211E" w:rsidRDefault="000B5C79" w:rsidP="00B03896">
            <w:pPr>
              <w:ind w:left="527" w:hanging="357"/>
            </w:pPr>
            <w:r w:rsidRPr="004F211E">
              <w:t>Intercâmbio de Inglês – (Irlanda)</w:t>
            </w:r>
          </w:p>
          <w:p w14:paraId="00DD68E7" w14:textId="77777777" w:rsidR="000B5C79" w:rsidRPr="004F211E" w:rsidRDefault="000B5C79" w:rsidP="00B03896">
            <w:pPr>
              <w:ind w:left="527" w:hanging="357"/>
            </w:pPr>
          </w:p>
          <w:p w14:paraId="3D5B6494" w14:textId="6016D112" w:rsidR="000B5C79" w:rsidRPr="004F211E" w:rsidRDefault="000B5C79" w:rsidP="00B03896">
            <w:pPr>
              <w:ind w:left="527" w:hanging="357"/>
              <w:rPr>
                <w:b/>
                <w:bCs/>
              </w:rPr>
            </w:pPr>
            <w:r w:rsidRPr="004F211E">
              <w:rPr>
                <w:b/>
                <w:bCs/>
              </w:rPr>
              <w:t>2016</w:t>
            </w:r>
          </w:p>
          <w:p w14:paraId="7758D490" w14:textId="2B76D296" w:rsidR="000B5C79" w:rsidRPr="004F211E" w:rsidRDefault="000B5C79" w:rsidP="00B03896">
            <w:pPr>
              <w:ind w:left="527" w:hanging="357"/>
            </w:pPr>
            <w:r w:rsidRPr="004F211E">
              <w:t>CASTLEFORBES COLLEGE</w:t>
            </w:r>
          </w:p>
          <w:p w14:paraId="03C63E4E" w14:textId="77777777" w:rsidR="000B5C79" w:rsidRPr="004F211E" w:rsidRDefault="000B5C79" w:rsidP="000B5C79">
            <w:pPr>
              <w:ind w:left="527" w:hanging="357"/>
            </w:pPr>
            <w:r w:rsidRPr="004F211E">
              <w:t>Intercâmbio de Inglês – (Irlanda)</w:t>
            </w:r>
          </w:p>
          <w:p w14:paraId="1EFA4F70" w14:textId="77777777" w:rsidR="000B5C79" w:rsidRPr="004F211E" w:rsidRDefault="000B5C79" w:rsidP="00B03896">
            <w:pPr>
              <w:ind w:left="527" w:hanging="357"/>
              <w:rPr>
                <w:b/>
                <w:bCs/>
              </w:rPr>
            </w:pPr>
          </w:p>
          <w:p w14:paraId="232724C4" w14:textId="27B1628D" w:rsidR="000B5C79" w:rsidRPr="004F211E" w:rsidRDefault="000B5C79" w:rsidP="00B03896">
            <w:pPr>
              <w:ind w:left="527" w:hanging="357"/>
              <w:rPr>
                <w:b/>
                <w:bCs/>
              </w:rPr>
            </w:pPr>
            <w:r w:rsidRPr="004F211E">
              <w:rPr>
                <w:b/>
                <w:bCs/>
              </w:rPr>
              <w:t>2016</w:t>
            </w:r>
          </w:p>
          <w:p w14:paraId="3A613100" w14:textId="6ACBB221" w:rsidR="000B5C79" w:rsidRPr="004F211E" w:rsidRDefault="000B5C79" w:rsidP="00B03896">
            <w:pPr>
              <w:ind w:left="527" w:hanging="357"/>
            </w:pPr>
            <w:r w:rsidRPr="004F211E">
              <w:t>ESCOLA MASTER DE AVIAÇÃO</w:t>
            </w:r>
          </w:p>
          <w:p w14:paraId="22E9AC0D" w14:textId="2293A9E8" w:rsidR="000B5C79" w:rsidRPr="004F211E" w:rsidRDefault="000B5C79" w:rsidP="00B03896">
            <w:pPr>
              <w:ind w:left="527" w:hanging="357"/>
            </w:pPr>
            <w:r w:rsidRPr="004F211E">
              <w:t xml:space="preserve">Curso de Comissária de </w:t>
            </w:r>
            <w:proofErr w:type="spellStart"/>
            <w:r w:rsidRPr="004F211E">
              <w:t>Vôo</w:t>
            </w:r>
            <w:proofErr w:type="spellEnd"/>
            <w:r w:rsidRPr="004F211E">
              <w:t xml:space="preserve"> – (Brasil)</w:t>
            </w:r>
          </w:p>
          <w:p w14:paraId="3D430E79" w14:textId="77777777" w:rsidR="000B5C79" w:rsidRDefault="000B5C79" w:rsidP="00B03896">
            <w:pPr>
              <w:ind w:left="527" w:hanging="357"/>
            </w:pPr>
          </w:p>
          <w:p w14:paraId="21A78006" w14:textId="09E432CD" w:rsidR="000B5C79" w:rsidRPr="004F211E" w:rsidRDefault="000B5C79" w:rsidP="000B5C79">
            <w:pPr>
              <w:pStyle w:val="Ttulo3"/>
              <w:rPr>
                <w:color w:val="auto"/>
              </w:rPr>
            </w:pPr>
            <w:r>
              <w:t>competênicas</w:t>
            </w:r>
            <w:r>
              <w:br/>
            </w:r>
          </w:p>
          <w:p w14:paraId="28CD52B9" w14:textId="77777777" w:rsidR="000B5C79" w:rsidRPr="004F211E" w:rsidRDefault="000B5C79" w:rsidP="00B03896">
            <w:pPr>
              <w:pStyle w:val="PargrafodaLista"/>
              <w:rPr>
                <w:color w:val="auto"/>
              </w:rPr>
            </w:pPr>
            <w:r w:rsidRPr="004F211E">
              <w:rPr>
                <w:color w:val="auto"/>
              </w:rPr>
              <w:t>Fácil adaptação</w:t>
            </w:r>
          </w:p>
          <w:p w14:paraId="77920B2B" w14:textId="77777777" w:rsidR="000B5C79" w:rsidRPr="004F211E" w:rsidRDefault="000B5C79" w:rsidP="00B03896">
            <w:pPr>
              <w:pStyle w:val="PargrafodaLista"/>
              <w:rPr>
                <w:color w:val="auto"/>
              </w:rPr>
            </w:pPr>
            <w:r w:rsidRPr="004F211E">
              <w:rPr>
                <w:color w:val="auto"/>
              </w:rPr>
              <w:t>pró-atividade</w:t>
            </w:r>
          </w:p>
          <w:p w14:paraId="752126E9" w14:textId="77777777" w:rsidR="000B5C79" w:rsidRPr="004F211E" w:rsidRDefault="000B5C79" w:rsidP="00B03896">
            <w:pPr>
              <w:pStyle w:val="PargrafodaLista"/>
              <w:rPr>
                <w:color w:val="auto"/>
              </w:rPr>
            </w:pPr>
            <w:r w:rsidRPr="004F211E">
              <w:rPr>
                <w:color w:val="auto"/>
              </w:rPr>
              <w:t>criatividade</w:t>
            </w:r>
          </w:p>
          <w:p w14:paraId="442BA021" w14:textId="77777777" w:rsidR="000B5C79" w:rsidRPr="004F211E" w:rsidRDefault="000B5C79" w:rsidP="00B03896">
            <w:pPr>
              <w:pStyle w:val="PargrafodaLista"/>
              <w:rPr>
                <w:color w:val="auto"/>
              </w:rPr>
            </w:pPr>
            <w:r w:rsidRPr="004F211E">
              <w:rPr>
                <w:color w:val="auto"/>
              </w:rPr>
              <w:t>organização</w:t>
            </w:r>
          </w:p>
          <w:p w14:paraId="423930FA" w14:textId="77777777" w:rsidR="000B5C79" w:rsidRPr="004F211E" w:rsidRDefault="000B5C79" w:rsidP="00B03896">
            <w:pPr>
              <w:pStyle w:val="PargrafodaLista"/>
              <w:rPr>
                <w:color w:val="auto"/>
              </w:rPr>
            </w:pPr>
            <w:r w:rsidRPr="004F211E">
              <w:rPr>
                <w:color w:val="auto"/>
              </w:rPr>
              <w:t>responsabilidade</w:t>
            </w:r>
          </w:p>
          <w:p w14:paraId="5170DE34" w14:textId="378FA5FE" w:rsidR="000B5C79" w:rsidRPr="00AD0DDD" w:rsidRDefault="000B5C79" w:rsidP="00B03896">
            <w:pPr>
              <w:pStyle w:val="PargrafodaLista"/>
            </w:pPr>
            <w:r w:rsidRPr="004F211E">
              <w:rPr>
                <w:color w:val="auto"/>
              </w:rPr>
              <w:t>Trabalho em equipe</w:t>
            </w:r>
          </w:p>
        </w:tc>
      </w:tr>
      <w:tr w:rsidR="000B5C79" w14:paraId="78BDB374" w14:textId="77777777" w:rsidTr="008C4597">
        <w:trPr>
          <w:trHeight w:val="68"/>
        </w:trPr>
        <w:tc>
          <w:tcPr>
            <w:tcW w:w="6946" w:type="dxa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6A50D06C" w14:textId="5698DD40" w:rsidR="000B5C79" w:rsidRDefault="000B5C79" w:rsidP="006E6AC3">
            <w:pPr>
              <w:pStyle w:val="Ttulo3"/>
              <w:ind w:left="0"/>
            </w:pPr>
            <w:r>
              <w:t>Formação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958A703" w14:textId="77777777" w:rsidR="000B5C79" w:rsidRDefault="000B5C79" w:rsidP="00DF1CB4"/>
        </w:tc>
        <w:tc>
          <w:tcPr>
            <w:tcW w:w="3827" w:type="dxa"/>
            <w:gridSpan w:val="3"/>
            <w:vMerge/>
            <w:shd w:val="clear" w:color="auto" w:fill="CADEE5" w:themeFill="background2"/>
            <w:vAlign w:val="center"/>
          </w:tcPr>
          <w:p w14:paraId="190BE786" w14:textId="77777777" w:rsidR="000B5C79" w:rsidRDefault="000B5C79" w:rsidP="00DF1CB4"/>
        </w:tc>
      </w:tr>
      <w:tr w:rsidR="000B5C79" w14:paraId="367CF10C" w14:textId="77777777" w:rsidTr="000B5C79">
        <w:trPr>
          <w:trHeight w:val="567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14:paraId="324752A0" w14:textId="77777777" w:rsidR="00FA08D6" w:rsidRDefault="00FA08D6" w:rsidP="00DF1CB4">
            <w:pPr>
              <w:pStyle w:val="Datas"/>
            </w:pPr>
          </w:p>
          <w:p w14:paraId="3ED8399E" w14:textId="77777777" w:rsidR="00FA08D6" w:rsidRDefault="00FA08D6" w:rsidP="00DF1CB4">
            <w:pPr>
              <w:pStyle w:val="Datas"/>
            </w:pPr>
          </w:p>
          <w:p w14:paraId="209A56B0" w14:textId="493DF009" w:rsidR="000B5C79" w:rsidRDefault="008C4597" w:rsidP="006E6AC3">
            <w:pPr>
              <w:pStyle w:val="Datas"/>
              <w:ind w:left="0"/>
            </w:pPr>
            <w:r>
              <w:t>UNINTER</w:t>
            </w:r>
          </w:p>
          <w:p w14:paraId="5BFC66FE" w14:textId="28F7A953" w:rsidR="000B5C79" w:rsidRDefault="00FA08D6" w:rsidP="00FA08D6">
            <w:pPr>
              <w:pStyle w:val="Texto"/>
              <w:ind w:left="0"/>
            </w:pPr>
            <w:r>
              <w:t xml:space="preserve">   </w:t>
            </w:r>
          </w:p>
          <w:p w14:paraId="69A4E6C5" w14:textId="4C383BEC" w:rsidR="00FA08D6" w:rsidRDefault="00FA08D6" w:rsidP="00FA08D6">
            <w:pPr>
              <w:pStyle w:val="Texto"/>
              <w:ind w:left="0"/>
            </w:pPr>
            <w:r>
              <w:t>202</w:t>
            </w:r>
            <w:r w:rsidR="008C4597">
              <w:t>2</w:t>
            </w:r>
            <w:r>
              <w:t xml:space="preserve"> – 202</w:t>
            </w:r>
            <w:r w:rsidR="008C4597">
              <w:t>5</w:t>
            </w:r>
            <w:r>
              <w:br/>
            </w:r>
            <w:r w:rsidR="008C4597">
              <w:t>Análise e Desenvolvimento de Sistemas</w:t>
            </w:r>
          </w:p>
          <w:p w14:paraId="1BCA1C4B" w14:textId="77777777" w:rsidR="006E6AC3" w:rsidRDefault="006E6AC3" w:rsidP="006E6AC3">
            <w:pPr>
              <w:pStyle w:val="Datas"/>
              <w:ind w:left="0"/>
            </w:pPr>
          </w:p>
          <w:p w14:paraId="3658DB9D" w14:textId="298CDB69" w:rsidR="000B5C79" w:rsidRDefault="00FA08D6" w:rsidP="006E6AC3">
            <w:pPr>
              <w:pStyle w:val="Datas"/>
              <w:ind w:left="0"/>
            </w:pPr>
            <w:r>
              <w:t>Faculdade Santa Marcelina</w:t>
            </w:r>
          </w:p>
          <w:p w14:paraId="1B247D01" w14:textId="77777777" w:rsidR="006E6AC3" w:rsidRDefault="006E6AC3" w:rsidP="006E6AC3">
            <w:pPr>
              <w:pStyle w:val="Texto"/>
              <w:ind w:left="0"/>
            </w:pPr>
          </w:p>
          <w:p w14:paraId="09EDDD25" w14:textId="6D77D65E" w:rsidR="000B5C79" w:rsidRDefault="00FA08D6" w:rsidP="006E6AC3">
            <w:pPr>
              <w:pStyle w:val="Texto"/>
              <w:ind w:left="0"/>
            </w:pPr>
            <w:r>
              <w:t>2007 – 2012</w:t>
            </w:r>
            <w:r>
              <w:br/>
              <w:t>Licenciatura em Educação Artística com Habilitação em Música</w:t>
            </w:r>
            <w:r>
              <w:br/>
              <w:t>Bacharelado em Música. Viola-erudita</w:t>
            </w:r>
          </w:p>
          <w:p w14:paraId="05499662" w14:textId="77777777" w:rsidR="000B5C79" w:rsidRDefault="000B5C79" w:rsidP="00DF1CB4">
            <w:pPr>
              <w:pStyle w:val="Datas"/>
            </w:pPr>
            <w:r>
              <w:rPr>
                <w:lang w:bidi="pt-PT"/>
              </w:rPr>
              <w:t xml:space="preserve"> </w:t>
            </w:r>
          </w:p>
          <w:p w14:paraId="0133F084" w14:textId="403E99B8" w:rsidR="000B5C79" w:rsidRPr="00560EA0" w:rsidRDefault="000B5C79" w:rsidP="00DF1CB4">
            <w:pPr>
              <w:pStyle w:val="Texto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09EA24A" w14:textId="77777777" w:rsidR="000B5C79" w:rsidRDefault="000B5C79" w:rsidP="00DF1CB4"/>
        </w:tc>
        <w:tc>
          <w:tcPr>
            <w:tcW w:w="3827" w:type="dxa"/>
            <w:gridSpan w:val="3"/>
            <w:vMerge/>
            <w:shd w:val="clear" w:color="auto" w:fill="CADEE5" w:themeFill="background2"/>
            <w:vAlign w:val="center"/>
          </w:tcPr>
          <w:p w14:paraId="20C4BC6A" w14:textId="77777777" w:rsidR="000B5C79" w:rsidRDefault="000B5C79" w:rsidP="00DF1CB4"/>
        </w:tc>
      </w:tr>
      <w:tr w:rsidR="000B5C79" w14:paraId="6D040A6A" w14:textId="77777777" w:rsidTr="008C4597">
        <w:trPr>
          <w:trHeight w:val="764"/>
        </w:trPr>
        <w:tc>
          <w:tcPr>
            <w:tcW w:w="6946" w:type="dxa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72381839" w14:textId="44A23799" w:rsidR="000B5C79" w:rsidRDefault="000B5C79" w:rsidP="00FA08D6">
            <w:pPr>
              <w:pStyle w:val="Ttulo3"/>
              <w:ind w:left="0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D062BC1" w14:textId="77777777" w:rsidR="000B5C79" w:rsidRDefault="000B5C79" w:rsidP="00DF1CB4"/>
        </w:tc>
        <w:tc>
          <w:tcPr>
            <w:tcW w:w="3827" w:type="dxa"/>
            <w:gridSpan w:val="3"/>
            <w:vMerge/>
            <w:shd w:val="clear" w:color="auto" w:fill="CADEE5" w:themeFill="background2"/>
            <w:vAlign w:val="center"/>
          </w:tcPr>
          <w:p w14:paraId="20C97E6E" w14:textId="77777777" w:rsidR="000B5C79" w:rsidRDefault="000B5C79" w:rsidP="00DF1CB4"/>
        </w:tc>
      </w:tr>
      <w:tr w:rsidR="000B5C79" w14:paraId="59DC32B6" w14:textId="77777777" w:rsidTr="00812F59">
        <w:trPr>
          <w:trHeight w:val="808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14:paraId="0626336E" w14:textId="508CE208" w:rsidR="000B5C79" w:rsidRPr="00560EA0" w:rsidRDefault="000B5C79" w:rsidP="000B5C79">
            <w:pPr>
              <w:pStyle w:val="Texto"/>
              <w:ind w:left="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28FA8CE" w14:textId="77777777" w:rsidR="000B5C79" w:rsidRDefault="000B5C79" w:rsidP="00DF1CB4"/>
        </w:tc>
        <w:tc>
          <w:tcPr>
            <w:tcW w:w="3827" w:type="dxa"/>
            <w:gridSpan w:val="3"/>
            <w:vMerge/>
            <w:shd w:val="clear" w:color="auto" w:fill="CADEE5" w:themeFill="background2"/>
            <w:vAlign w:val="center"/>
          </w:tcPr>
          <w:p w14:paraId="5C4B8FE5" w14:textId="77777777" w:rsidR="000B5C79" w:rsidRDefault="000B5C79" w:rsidP="00DF1CB4"/>
        </w:tc>
      </w:tr>
      <w:tr w:rsidR="000B5C79" w14:paraId="5D28AB46" w14:textId="77777777" w:rsidTr="008C4597">
        <w:trPr>
          <w:trHeight w:val="68"/>
        </w:trPr>
        <w:tc>
          <w:tcPr>
            <w:tcW w:w="11057" w:type="dxa"/>
            <w:gridSpan w:val="15"/>
            <w:tcBorders>
              <w:bottom w:val="single" w:sz="36" w:space="0" w:color="CADEE5" w:themeColor="background2"/>
            </w:tcBorders>
          </w:tcPr>
          <w:p w14:paraId="6F925DE2" w14:textId="77777777" w:rsidR="000B5C79" w:rsidRDefault="000B5C79" w:rsidP="00DF1CB4"/>
        </w:tc>
      </w:tr>
    </w:tbl>
    <w:p w14:paraId="4C773850" w14:textId="7A8CF2D6" w:rsidR="00315CCA" w:rsidRPr="00315CCA" w:rsidRDefault="00315CCA" w:rsidP="00315CCA">
      <w:pPr>
        <w:tabs>
          <w:tab w:val="left" w:pos="2940"/>
        </w:tabs>
      </w:pPr>
    </w:p>
    <w:sectPr w:rsidR="00315CCA" w:rsidRPr="00315CCA" w:rsidSect="00AC6802">
      <w:pgSz w:w="11906" w:h="16838" w:code="9"/>
      <w:pgMar w:top="720" w:right="547" w:bottom="720" w:left="54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86E2A" w14:textId="77777777" w:rsidR="00436184" w:rsidRDefault="00436184" w:rsidP="00DF1CB4">
      <w:r>
        <w:separator/>
      </w:r>
    </w:p>
  </w:endnote>
  <w:endnote w:type="continuationSeparator" w:id="0">
    <w:p w14:paraId="32120170" w14:textId="77777777" w:rsidR="00436184" w:rsidRDefault="0043618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ACA0D" w14:textId="77777777" w:rsidR="00436184" w:rsidRDefault="00436184" w:rsidP="00DF1CB4">
      <w:r>
        <w:separator/>
      </w:r>
    </w:p>
  </w:footnote>
  <w:footnote w:type="continuationSeparator" w:id="0">
    <w:p w14:paraId="26D22B90" w14:textId="77777777" w:rsidR="00436184" w:rsidRDefault="0043618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grafoda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509339">
    <w:abstractNumId w:val="0"/>
  </w:num>
  <w:num w:numId="2" w16cid:durableId="2128574112">
    <w:abstractNumId w:val="1"/>
  </w:num>
  <w:num w:numId="3" w16cid:durableId="1432506804">
    <w:abstractNumId w:val="2"/>
  </w:num>
  <w:num w:numId="4" w16cid:durableId="190608868">
    <w:abstractNumId w:val="3"/>
  </w:num>
  <w:num w:numId="5" w16cid:durableId="1955013549">
    <w:abstractNumId w:val="8"/>
  </w:num>
  <w:num w:numId="6" w16cid:durableId="1723796069">
    <w:abstractNumId w:val="4"/>
  </w:num>
  <w:num w:numId="7" w16cid:durableId="1095318884">
    <w:abstractNumId w:val="5"/>
  </w:num>
  <w:num w:numId="8" w16cid:durableId="33315731">
    <w:abstractNumId w:val="6"/>
  </w:num>
  <w:num w:numId="9" w16cid:durableId="134220499">
    <w:abstractNumId w:val="7"/>
  </w:num>
  <w:num w:numId="10" w16cid:durableId="1208420494">
    <w:abstractNumId w:val="9"/>
  </w:num>
  <w:num w:numId="11" w16cid:durableId="594828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96"/>
    <w:rsid w:val="000515C9"/>
    <w:rsid w:val="000B5C79"/>
    <w:rsid w:val="002B73E2"/>
    <w:rsid w:val="002D3AB8"/>
    <w:rsid w:val="00315CCA"/>
    <w:rsid w:val="003231E4"/>
    <w:rsid w:val="00351870"/>
    <w:rsid w:val="00376E83"/>
    <w:rsid w:val="00413477"/>
    <w:rsid w:val="00436184"/>
    <w:rsid w:val="004A586E"/>
    <w:rsid w:val="004F211E"/>
    <w:rsid w:val="00560EA0"/>
    <w:rsid w:val="005E09DE"/>
    <w:rsid w:val="005F5561"/>
    <w:rsid w:val="00680892"/>
    <w:rsid w:val="006A7A69"/>
    <w:rsid w:val="006C60E6"/>
    <w:rsid w:val="006E6AC3"/>
    <w:rsid w:val="00812F59"/>
    <w:rsid w:val="0082133D"/>
    <w:rsid w:val="008C4597"/>
    <w:rsid w:val="009748D2"/>
    <w:rsid w:val="009835F5"/>
    <w:rsid w:val="00A520FA"/>
    <w:rsid w:val="00AB03FA"/>
    <w:rsid w:val="00AC6802"/>
    <w:rsid w:val="00AD0DDD"/>
    <w:rsid w:val="00AD6FA4"/>
    <w:rsid w:val="00B03896"/>
    <w:rsid w:val="00BC446B"/>
    <w:rsid w:val="00CD3636"/>
    <w:rsid w:val="00D06709"/>
    <w:rsid w:val="00D74C88"/>
    <w:rsid w:val="00DF1CB4"/>
    <w:rsid w:val="00E14266"/>
    <w:rsid w:val="00FA08D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9026F"/>
  <w15:chartTrackingRefBased/>
  <w15:docId w15:val="{56091DB5-74C5-4A21-9ADA-540027A1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tulo1">
    <w:name w:val="heading 1"/>
    <w:basedOn w:val="Normal"/>
    <w:next w:val="Normal"/>
    <w:link w:val="Ttulo1Carte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2D3AB8"/>
    <w:rPr>
      <w:sz w:val="16"/>
    </w:rPr>
  </w:style>
  <w:style w:type="paragraph" w:styleId="Rodap">
    <w:name w:val="footer"/>
    <w:basedOn w:val="Normal"/>
    <w:link w:val="RodapCarte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2D3AB8"/>
    <w:rPr>
      <w:sz w:val="16"/>
    </w:rPr>
  </w:style>
  <w:style w:type="paragraph" w:styleId="Textodebalo">
    <w:name w:val="Balloon Text"/>
    <w:basedOn w:val="Normal"/>
    <w:link w:val="TextodebaloCarte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elacomGrelha">
    <w:name w:val="Table Grid"/>
    <w:basedOn w:val="Tabela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o">
    <w:name w:val="Tex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s">
    <w:name w:val="Data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grafodaLista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odoMarcadordePosio">
    <w:name w:val="Placeholder Text"/>
    <w:basedOn w:val="Tipodeletrapredefinidodopargrafo"/>
    <w:uiPriority w:val="99"/>
    <w:semiHidden/>
    <w:rsid w:val="00FA4DB0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DF1CB4"/>
    <w:rPr>
      <w:b/>
      <w:i w:val="0"/>
      <w:iCs/>
    </w:rPr>
  </w:style>
  <w:style w:type="character" w:customStyle="1" w:styleId="selectable-text1">
    <w:name w:val="selectable-text1"/>
    <w:basedOn w:val="Tipodeletrapredefinidodopargrafo"/>
    <w:rsid w:val="004F211E"/>
  </w:style>
  <w:style w:type="paragraph" w:customStyle="1" w:styleId="selectable-text">
    <w:name w:val="selectable-text"/>
    <w:basedOn w:val="Normal"/>
    <w:rsid w:val="004F2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sl\AppData\Roaming\Microsoft\Templates\Curr&#237;culo%20moderno%20organizado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moderno organizado.dotx</Template>
  <TotalTime>20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LINDOLFO</dc:creator>
  <cp:keywords/>
  <dc:description/>
  <cp:lastModifiedBy>CÍNTIA LINDOLFO</cp:lastModifiedBy>
  <cp:revision>3</cp:revision>
  <dcterms:created xsi:type="dcterms:W3CDTF">2024-09-02T16:29:00Z</dcterms:created>
  <dcterms:modified xsi:type="dcterms:W3CDTF">2024-09-02T16:48:00Z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